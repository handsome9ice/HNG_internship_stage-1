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28"/>
              <w:szCs w:val="2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960B95" w:rsidRPr="00E81150" w:rsidRDefault="00906D69">
              <w:pPr>
                <w:pStyle w:val="Publishwithline"/>
                <w:rPr>
                  <w:sz w:val="28"/>
                  <w:szCs w:val="28"/>
                </w:rPr>
              </w:pPr>
              <w:r w:rsidRPr="00E81150">
                <w:rPr>
                  <w:sz w:val="28"/>
                  <w:szCs w:val="28"/>
                </w:rPr>
                <w:t xml:space="preserve">How to Recover Data </w:t>
              </w:r>
              <w:r w:rsidR="00907CA3" w:rsidRPr="00E81150">
                <w:rPr>
                  <w:sz w:val="28"/>
                  <w:szCs w:val="28"/>
                </w:rPr>
                <w:t>from</w:t>
              </w:r>
              <w:r w:rsidRPr="00E81150">
                <w:rPr>
                  <w:sz w:val="28"/>
                  <w:szCs w:val="28"/>
                </w:rPr>
                <w:t xml:space="preserve"> a Damaged Partition</w:t>
              </w:r>
              <w:r w:rsidR="00FA6E8F" w:rsidRPr="00E81150">
                <w:rPr>
                  <w:sz w:val="28"/>
                  <w:szCs w:val="28"/>
                </w:rPr>
                <w:t xml:space="preserve"> (Drive)</w:t>
              </w:r>
              <w:r w:rsidRPr="00E81150">
                <w:rPr>
                  <w:sz w:val="28"/>
                  <w:szCs w:val="28"/>
                </w:rPr>
                <w:t xml:space="preserve"> Using MiniTool Power Data Recovery</w:t>
              </w:r>
            </w:p>
          </w:sdtContent>
        </w:sdt>
        <w:p w:rsidR="00960B95" w:rsidRDefault="00960B95">
          <w:pPr>
            <w:pStyle w:val="underline"/>
          </w:pPr>
        </w:p>
        <w:p w:rsidR="00960B95" w:rsidRDefault="00C014DD">
          <w:pPr>
            <w:pStyle w:val="PadderBetweenControlandBody"/>
          </w:pPr>
        </w:p>
      </w:sdtContent>
    </w:sdt>
    <w:p w:rsidR="00960B95" w:rsidRDefault="00EA05B6" w:rsidP="004869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Losing data from a corrupt or damaged </w:t>
      </w:r>
      <w:r>
        <w:rPr>
          <w:sz w:val="28"/>
          <w:szCs w:val="28"/>
        </w:rPr>
        <w:t>partition</w:t>
      </w:r>
      <w:r w:rsidRPr="00EA05B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drive</w:t>
      </w:r>
      <w:r>
        <w:rPr>
          <w:sz w:val="28"/>
          <w:szCs w:val="28"/>
        </w:rPr>
        <w:t xml:space="preserve">) could be devastating, especially if you don’t have a backup safely stored somewhere else. </w:t>
      </w:r>
      <w:r w:rsidR="0050737C">
        <w:rPr>
          <w:sz w:val="28"/>
          <w:szCs w:val="28"/>
        </w:rPr>
        <w:t>But that can be fixed if you have the following:</w:t>
      </w:r>
    </w:p>
    <w:p w:rsidR="0050737C" w:rsidRDefault="0050737C" w:rsidP="004869BB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06D69">
        <w:rPr>
          <w:sz w:val="28"/>
          <w:szCs w:val="28"/>
        </w:rPr>
        <w:t xml:space="preserve">A computer (I’m using </w:t>
      </w:r>
      <w:r w:rsidR="00FA6E8F">
        <w:rPr>
          <w:sz w:val="28"/>
          <w:szCs w:val="28"/>
        </w:rPr>
        <w:t xml:space="preserve">a </w:t>
      </w:r>
      <w:r w:rsidRPr="00906D69">
        <w:rPr>
          <w:sz w:val="28"/>
          <w:szCs w:val="28"/>
        </w:rPr>
        <w:t>windows</w:t>
      </w:r>
      <w:r w:rsidR="00FA6E8F">
        <w:rPr>
          <w:sz w:val="28"/>
          <w:szCs w:val="28"/>
        </w:rPr>
        <w:t xml:space="preserve"> operating system for this article</w:t>
      </w:r>
      <w:r w:rsidRPr="00906D69">
        <w:rPr>
          <w:sz w:val="28"/>
          <w:szCs w:val="28"/>
        </w:rPr>
        <w:t>).</w:t>
      </w:r>
    </w:p>
    <w:p w:rsidR="0050737C" w:rsidRDefault="00906D69" w:rsidP="004869BB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06D69">
        <w:rPr>
          <w:sz w:val="28"/>
          <w:szCs w:val="28"/>
        </w:rPr>
        <w:t>A data recovery software (MiniTool Power Data Recovery V7.0)</w:t>
      </w:r>
      <w:r w:rsidR="00907CA3">
        <w:rPr>
          <w:sz w:val="28"/>
          <w:szCs w:val="28"/>
        </w:rPr>
        <w:t>.</w:t>
      </w:r>
    </w:p>
    <w:p w:rsidR="00906D69" w:rsidRDefault="00906D69" w:rsidP="004869BB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06D69">
        <w:rPr>
          <w:sz w:val="28"/>
          <w:szCs w:val="28"/>
        </w:rPr>
        <w:t xml:space="preserve">The </w:t>
      </w:r>
      <w:r w:rsidR="00FA6E8F">
        <w:rPr>
          <w:sz w:val="28"/>
          <w:szCs w:val="28"/>
        </w:rPr>
        <w:t>drive</w:t>
      </w:r>
      <w:r w:rsidRPr="00906D69">
        <w:rPr>
          <w:sz w:val="28"/>
          <w:szCs w:val="28"/>
        </w:rPr>
        <w:t xml:space="preserve"> you want to recover.</w:t>
      </w:r>
    </w:p>
    <w:p w:rsidR="00907CA3" w:rsidRDefault="00FA6E8F" w:rsidP="004869BB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drive </w:t>
      </w:r>
      <w:r w:rsidR="00907CA3">
        <w:rPr>
          <w:sz w:val="28"/>
          <w:szCs w:val="28"/>
        </w:rPr>
        <w:t>to save your recovered data to (you can save it on your computer, if you don’t have access to an external drive).</w:t>
      </w:r>
    </w:p>
    <w:p w:rsidR="004869BB" w:rsidRPr="004869BB" w:rsidRDefault="004869BB" w:rsidP="004869BB">
      <w:pPr>
        <w:spacing w:line="360" w:lineRule="auto"/>
        <w:ind w:left="360"/>
        <w:rPr>
          <w:rFonts w:asciiTheme="majorHAnsi" w:hAnsiTheme="majorHAnsi" w:cstheme="majorHAnsi"/>
          <w:b/>
          <w:sz w:val="28"/>
          <w:szCs w:val="28"/>
        </w:rPr>
      </w:pPr>
      <w:r w:rsidRPr="004869BB">
        <w:rPr>
          <w:rFonts w:asciiTheme="majorHAnsi" w:hAnsiTheme="majorHAnsi" w:cstheme="majorHAnsi"/>
          <w:b/>
          <w:sz w:val="28"/>
          <w:szCs w:val="28"/>
        </w:rPr>
        <w:t>STEPS:</w:t>
      </w:r>
    </w:p>
    <w:p w:rsidR="00906D69" w:rsidRDefault="00906D69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869BB">
        <w:rPr>
          <w:sz w:val="28"/>
          <w:szCs w:val="28"/>
        </w:rPr>
        <w:t>Connect the device (drive) to your computer via a USB port or Card reader (depending on the type of drive you want to recover).</w:t>
      </w:r>
    </w:p>
    <w:p w:rsidR="004869BB" w:rsidRDefault="004869BB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Launch the </w:t>
      </w:r>
      <w:r w:rsidRPr="004869BB">
        <w:rPr>
          <w:sz w:val="28"/>
          <w:szCs w:val="28"/>
        </w:rPr>
        <w:t>MiniTool Power Data Recovery</w:t>
      </w:r>
      <w:r>
        <w:rPr>
          <w:sz w:val="28"/>
          <w:szCs w:val="28"/>
        </w:rPr>
        <w:t xml:space="preserve"> software and select Damaged Partition Recovery.</w:t>
      </w:r>
    </w:p>
    <w:p w:rsidR="004869BB" w:rsidRDefault="004869BB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You’ll be presented with a list of all partitions on your computer, select the partition you want to recover on the list and </w:t>
      </w:r>
      <w:r w:rsidR="00814F94">
        <w:rPr>
          <w:sz w:val="28"/>
          <w:szCs w:val="28"/>
        </w:rPr>
        <w:t>select full scan on the lower right side of the window.</w:t>
      </w:r>
    </w:p>
    <w:p w:rsidR="00814F94" w:rsidRDefault="00814F94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869BB">
        <w:rPr>
          <w:sz w:val="28"/>
          <w:szCs w:val="28"/>
        </w:rPr>
        <w:t>MiniTool Power Data Recovery</w:t>
      </w:r>
      <w:r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will run a scan to access files from the damaged partition,</w:t>
      </w:r>
      <w:r w:rsidR="00907CA3">
        <w:rPr>
          <w:sz w:val="28"/>
          <w:szCs w:val="28"/>
        </w:rPr>
        <w:t xml:space="preserve"> this scan might take a while depending on the amount of data on the partition so I would advise you plug your computer to a power source while at it or have it properly charged beforehand.</w:t>
      </w:r>
    </w:p>
    <w:p w:rsidR="00E67545" w:rsidRDefault="00E67545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After a successful scan, </w:t>
      </w:r>
      <w:r w:rsidRPr="004869BB">
        <w:rPr>
          <w:sz w:val="28"/>
          <w:szCs w:val="28"/>
        </w:rPr>
        <w:t>MiniTool Power Data Recovery</w:t>
      </w:r>
      <w:r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will display a list of all files</w:t>
      </w:r>
      <w:r w:rsidR="00C178CB">
        <w:rPr>
          <w:sz w:val="28"/>
          <w:szCs w:val="28"/>
        </w:rPr>
        <w:t xml:space="preserve"> (data)</w:t>
      </w:r>
      <w:r>
        <w:rPr>
          <w:sz w:val="28"/>
          <w:szCs w:val="28"/>
        </w:rPr>
        <w:t xml:space="preserve"> available for recovery on the partition</w:t>
      </w:r>
      <w:r w:rsidR="00CB3F1B">
        <w:rPr>
          <w:sz w:val="28"/>
          <w:szCs w:val="28"/>
        </w:rPr>
        <w:t xml:space="preserve">, on the upper </w:t>
      </w:r>
      <w:r w:rsidR="00C178CB">
        <w:rPr>
          <w:sz w:val="28"/>
          <w:szCs w:val="28"/>
        </w:rPr>
        <w:t>right-hand</w:t>
      </w:r>
      <w:r w:rsidR="00CB3F1B">
        <w:rPr>
          <w:sz w:val="28"/>
          <w:szCs w:val="28"/>
        </w:rPr>
        <w:t xml:space="preserve"> side of the window select the path tab and tick the check box beside the data type you want to recover or if you have a particular file in mind, go ahead and select the ‘+’ symbol beside the folder containing that data type, you will then see the file you want to recover and select it.</w:t>
      </w:r>
    </w:p>
    <w:p w:rsidR="00CB3F1B" w:rsidRDefault="00CB3F1B" w:rsidP="004869B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selecting the data type, on the lower</w:t>
      </w:r>
      <w:r w:rsidR="00A33645">
        <w:rPr>
          <w:sz w:val="28"/>
          <w:szCs w:val="28"/>
        </w:rPr>
        <w:t xml:space="preserve"> right side of the window select the save button. A dialogue box will pop up asking you to select the directory you wish to save the file(s) to, select the directory and select the okay button.</w:t>
      </w:r>
    </w:p>
    <w:p w:rsidR="00FA6E8F" w:rsidRDefault="00A33645" w:rsidP="00FA6E8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recovery process will start and the duration depends on the amount of data you’re recovering from the damaged partition, when recovery is complete you’ll be prompted with a</w:t>
      </w:r>
      <w:r w:rsidR="00C178CB">
        <w:rPr>
          <w:sz w:val="28"/>
          <w:szCs w:val="28"/>
        </w:rPr>
        <w:t xml:space="preserve"> pop-up</w:t>
      </w:r>
      <w:r>
        <w:rPr>
          <w:sz w:val="28"/>
          <w:szCs w:val="28"/>
        </w:rPr>
        <w:t xml:space="preserve"> message which will specify the file path indicating where your recovered files have been stored.</w:t>
      </w:r>
    </w:p>
    <w:p w:rsidR="00FA6E8F" w:rsidRPr="00FA6E8F" w:rsidRDefault="00C014DD" w:rsidP="00FA6E8F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FF1AB8">
        <w:rPr>
          <w:sz w:val="28"/>
          <w:szCs w:val="28"/>
        </w:rPr>
        <w:t>So,</w:t>
      </w:r>
      <w:r w:rsidR="00FF1AB8" w:rsidRPr="00FF1AB8">
        <w:rPr>
          <w:sz w:val="28"/>
          <w:szCs w:val="28"/>
        </w:rPr>
        <w:t xml:space="preserve"> your file(s) have been recovered and you now have access to your file(s) again!</w:t>
      </w:r>
      <w:r w:rsidR="00FF1AB8">
        <w:rPr>
          <w:sz w:val="28"/>
          <w:szCs w:val="28"/>
        </w:rPr>
        <w:t xml:space="preserve"> </w:t>
      </w:r>
      <w:r w:rsidR="008A6A33">
        <w:rPr>
          <w:sz w:val="28"/>
          <w:szCs w:val="28"/>
        </w:rPr>
        <w:t>When next you have a damaged partition to deal with you don’t have to worry about losing the data on it, just</w:t>
      </w:r>
      <w:r w:rsidR="00954DA5">
        <w:rPr>
          <w:sz w:val="28"/>
          <w:szCs w:val="28"/>
        </w:rPr>
        <w:t xml:space="preserve"> download a </w:t>
      </w:r>
      <w:r w:rsidR="00954DA5" w:rsidRPr="00906D69">
        <w:rPr>
          <w:sz w:val="28"/>
          <w:szCs w:val="28"/>
        </w:rPr>
        <w:t>MiniTool Power Data Recovery</w:t>
      </w:r>
      <w:r w:rsidR="00954DA5">
        <w:rPr>
          <w:sz w:val="28"/>
          <w:szCs w:val="28"/>
        </w:rPr>
        <w:t xml:space="preserve">, follow </w:t>
      </w:r>
      <w:r w:rsidR="00964AEC">
        <w:rPr>
          <w:sz w:val="28"/>
          <w:szCs w:val="28"/>
        </w:rPr>
        <w:t>these steps</w:t>
      </w:r>
      <w:r w:rsidR="00954DA5">
        <w:rPr>
          <w:sz w:val="28"/>
          <w:szCs w:val="28"/>
        </w:rPr>
        <w:t xml:space="preserve"> and you’ll have a smile on your face in no time.</w:t>
      </w:r>
    </w:p>
    <w:sectPr w:rsidR="00FA6E8F" w:rsidRPr="00FA6E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73070"/>
    <w:multiLevelType w:val="hybridMultilevel"/>
    <w:tmpl w:val="9D64A882"/>
    <w:lvl w:ilvl="0" w:tplc="213ECA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3AB1"/>
    <w:multiLevelType w:val="hybridMultilevel"/>
    <w:tmpl w:val="8B048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979DA"/>
    <w:multiLevelType w:val="hybridMultilevel"/>
    <w:tmpl w:val="0450D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7E85"/>
    <w:multiLevelType w:val="hybridMultilevel"/>
    <w:tmpl w:val="0AC8F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0537"/>
    <w:multiLevelType w:val="hybridMultilevel"/>
    <w:tmpl w:val="C7AA5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A05B6"/>
    <w:rsid w:val="000925B6"/>
    <w:rsid w:val="004869BB"/>
    <w:rsid w:val="0050737C"/>
    <w:rsid w:val="00620FAE"/>
    <w:rsid w:val="00814F94"/>
    <w:rsid w:val="008A6A33"/>
    <w:rsid w:val="00906D69"/>
    <w:rsid w:val="00907CA3"/>
    <w:rsid w:val="00954DA5"/>
    <w:rsid w:val="00960B95"/>
    <w:rsid w:val="00964AEC"/>
    <w:rsid w:val="00A33645"/>
    <w:rsid w:val="00C014DD"/>
    <w:rsid w:val="00C178CB"/>
    <w:rsid w:val="00CB3F1B"/>
    <w:rsid w:val="00E67545"/>
    <w:rsid w:val="00E81150"/>
    <w:rsid w:val="00EA05B6"/>
    <w:rsid w:val="00FA6E8F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CD79"/>
  <w15:docId w15:val="{1D13D2B2-043E-4F14-B5E6-625413E5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14A33-294F-4B5D-8CF9-5BCC3B66FD8D}"/>
      </w:docPartPr>
      <w:docPartBody>
        <w:p w:rsidR="00000000" w:rsidRDefault="00811EFB">
          <w:r w:rsidRPr="004703D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FB"/>
    <w:rsid w:val="00811EFB"/>
    <w:rsid w:val="00A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E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How to Recover Data from a Damaged Partition (Drive) Using MiniTool Power Data Recovery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607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Keresifon</dc:creator>
  <cp:keywords/>
  <dc:description/>
  <cp:lastModifiedBy>Keresifon Ekpo</cp:lastModifiedBy>
  <cp:revision>4</cp:revision>
  <dcterms:created xsi:type="dcterms:W3CDTF">2017-09-28T09:55:00Z</dcterms:created>
  <dcterms:modified xsi:type="dcterms:W3CDTF">2017-09-28T20:02:00Z</dcterms:modified>
</cp:coreProperties>
</file>